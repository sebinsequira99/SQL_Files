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95E" w:rsidRPr="004D018D" w:rsidRDefault="003679CA">
      <w:pPr>
        <w:pStyle w:val="Title"/>
        <w:rPr>
          <w:sz w:val="32"/>
          <w:szCs w:val="24"/>
        </w:rPr>
      </w:pPr>
      <w:r w:rsidRPr="004D018D">
        <w:rPr>
          <w:sz w:val="32"/>
          <w:szCs w:val="24"/>
        </w:rPr>
        <w:t>Multi Record implementation</w:t>
      </w:r>
      <w:r w:rsidR="00E16782" w:rsidRPr="004D018D">
        <w:rPr>
          <w:sz w:val="24"/>
          <w:szCs w:val="24"/>
        </w:rPr>
        <w:br/>
      </w:r>
      <w:r w:rsidR="004D018D" w:rsidRPr="004D018D">
        <w:rPr>
          <w:sz w:val="24"/>
          <w:szCs w:val="24"/>
        </w:rPr>
        <w:t>Created by:sebin sequira</w:t>
      </w:r>
    </w:p>
    <w:sdt>
      <w:sdtPr>
        <w:rPr>
          <w:szCs w:val="24"/>
        </w:rPr>
        <w:id w:val="216403978"/>
        <w:placeholder>
          <w:docPart w:val="E63FA91C842B42A392B9A8378416EDA8"/>
        </w:placeholder>
        <w:date w:fullDate="2015-12-0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DE295E" w:rsidRPr="004D018D" w:rsidRDefault="003679CA">
          <w:pPr>
            <w:pStyle w:val="Subtitle"/>
            <w:rPr>
              <w:szCs w:val="24"/>
            </w:rPr>
          </w:pPr>
          <w:r w:rsidRPr="004D018D">
            <w:rPr>
              <w:szCs w:val="24"/>
            </w:rPr>
            <w:t>December 7, 2015</w:t>
          </w:r>
        </w:p>
      </w:sdtContent>
    </w:sdt>
    <w:p w:rsidR="00DE295E" w:rsidRPr="004D018D" w:rsidRDefault="00E16782">
      <w:pPr>
        <w:pStyle w:val="Heading1"/>
        <w:rPr>
          <w:szCs w:val="24"/>
        </w:rPr>
      </w:pPr>
      <w:r w:rsidRPr="004D018D">
        <w:rPr>
          <w:szCs w:val="24"/>
        </w:rPr>
        <w:t>Overview</w:t>
      </w:r>
    </w:p>
    <w:p w:rsidR="00DE295E" w:rsidRPr="004D018D" w:rsidRDefault="00EC79FC">
      <w:pPr>
        <w:pStyle w:val="Heading2"/>
        <w:rPr>
          <w:sz w:val="28"/>
          <w:szCs w:val="24"/>
        </w:rPr>
      </w:pPr>
      <w:r w:rsidRPr="004D018D">
        <w:rPr>
          <w:sz w:val="28"/>
          <w:szCs w:val="24"/>
        </w:rPr>
        <w:t>Stored Procedures</w:t>
      </w:r>
      <w:r w:rsidR="002F3F41" w:rsidRPr="004D018D">
        <w:rPr>
          <w:sz w:val="28"/>
          <w:szCs w:val="24"/>
        </w:rPr>
        <w:t xml:space="preserve"> Required</w:t>
      </w:r>
    </w:p>
    <w:p w:rsidR="00DE295E" w:rsidRPr="004D018D" w:rsidRDefault="003679CA">
      <w:pPr>
        <w:rPr>
          <w:sz w:val="24"/>
          <w:szCs w:val="24"/>
        </w:rPr>
      </w:pPr>
      <w:r w:rsidRPr="004D018D">
        <w:rPr>
          <w:sz w:val="24"/>
          <w:szCs w:val="24"/>
        </w:rPr>
        <w:t>We need 3 stored procedures for multi r</w:t>
      </w:r>
      <w:r w:rsidRPr="004D018D">
        <w:rPr>
          <w:sz w:val="24"/>
          <w:szCs w:val="24"/>
        </w:rPr>
        <w:t>ecord implementation</w:t>
      </w:r>
      <w:r w:rsidRPr="004D018D">
        <w:rPr>
          <w:sz w:val="24"/>
          <w:szCs w:val="24"/>
        </w:rPr>
        <w:t>.</w:t>
      </w:r>
    </w:p>
    <w:p w:rsidR="00540FEC" w:rsidRPr="004D018D" w:rsidRDefault="00540FEC" w:rsidP="00EC79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018D">
        <w:rPr>
          <w:b/>
          <w:sz w:val="24"/>
          <w:szCs w:val="24"/>
        </w:rPr>
        <w:t>u</w:t>
      </w:r>
      <w:r w:rsidR="003679CA" w:rsidRPr="004D018D">
        <w:rPr>
          <w:b/>
          <w:sz w:val="24"/>
          <w:szCs w:val="24"/>
        </w:rPr>
        <w:t>sp_</w:t>
      </w:r>
      <w:r w:rsidRPr="004D018D">
        <w:rPr>
          <w:b/>
          <w:sz w:val="24"/>
          <w:szCs w:val="24"/>
        </w:rPr>
        <w:t>RptTblCreation</w:t>
      </w:r>
      <w:r w:rsidR="00EC79FC" w:rsidRPr="004D018D">
        <w:rPr>
          <w:b/>
          <w:sz w:val="24"/>
          <w:szCs w:val="24"/>
        </w:rPr>
        <w:t xml:space="preserve"> </w:t>
      </w:r>
      <w:r w:rsidR="00EC79FC" w:rsidRPr="004D018D">
        <w:rPr>
          <w:sz w:val="24"/>
          <w:szCs w:val="24"/>
        </w:rPr>
        <w:t>(Dynamic table creation)</w:t>
      </w:r>
    </w:p>
    <w:p w:rsidR="00EC79FC" w:rsidRPr="004D018D" w:rsidRDefault="00540FEC" w:rsidP="00EC79F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018D">
        <w:rPr>
          <w:b/>
          <w:sz w:val="24"/>
          <w:szCs w:val="24"/>
        </w:rPr>
        <w:t>usp_UpdateRptSubformTbl</w:t>
      </w:r>
      <w:r w:rsidR="00EC79FC" w:rsidRPr="004D018D">
        <w:rPr>
          <w:b/>
          <w:sz w:val="24"/>
          <w:szCs w:val="24"/>
        </w:rPr>
        <w:t xml:space="preserve"> </w:t>
      </w:r>
      <w:r w:rsidR="00EC79FC" w:rsidRPr="004D018D">
        <w:rPr>
          <w:sz w:val="24"/>
          <w:szCs w:val="24"/>
        </w:rPr>
        <w:t>(Inserting and updating the subform tables created)</w:t>
      </w:r>
    </w:p>
    <w:p w:rsidR="00EC79FC" w:rsidRPr="004D018D" w:rsidRDefault="00540FEC" w:rsidP="004D01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018D">
        <w:rPr>
          <w:b/>
          <w:sz w:val="24"/>
          <w:szCs w:val="24"/>
        </w:rPr>
        <w:t>usp_</w:t>
      </w:r>
      <w:r w:rsidR="00EC79FC" w:rsidRPr="004D018D">
        <w:rPr>
          <w:b/>
          <w:sz w:val="24"/>
          <w:szCs w:val="24"/>
        </w:rPr>
        <w:t xml:space="preserve">GetRptSubformDetails </w:t>
      </w:r>
      <w:r w:rsidR="00EC79FC" w:rsidRPr="004D018D">
        <w:rPr>
          <w:sz w:val="24"/>
          <w:szCs w:val="24"/>
        </w:rPr>
        <w:t>(Fetching data from subform tables)</w:t>
      </w:r>
    </w:p>
    <w:p w:rsidR="00DE295E" w:rsidRPr="004D018D" w:rsidRDefault="00EC79FC">
      <w:pPr>
        <w:pStyle w:val="Heading2"/>
        <w:rPr>
          <w:sz w:val="28"/>
          <w:szCs w:val="24"/>
        </w:rPr>
      </w:pPr>
      <w:r w:rsidRPr="004D018D">
        <w:rPr>
          <w:sz w:val="28"/>
          <w:szCs w:val="24"/>
        </w:rPr>
        <w:t>Functionality</w:t>
      </w:r>
    </w:p>
    <w:p w:rsidR="00DE295E" w:rsidRPr="004D018D" w:rsidRDefault="00EC79FC" w:rsidP="00EC79F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D018D">
        <w:rPr>
          <w:b/>
          <w:sz w:val="24"/>
          <w:szCs w:val="24"/>
        </w:rPr>
        <w:t>usp_RptTblCreation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</w:p>
    <w:p w:rsidR="00EC79FC" w:rsidRPr="004D018D" w:rsidRDefault="00EC79FC" w:rsidP="00EC79FC">
      <w:pPr>
        <w:pStyle w:val="ListParagraph"/>
        <w:rPr>
          <w:b/>
          <w:sz w:val="24"/>
          <w:szCs w:val="24"/>
        </w:rPr>
      </w:pPr>
      <w:r w:rsidRPr="004D018D">
        <w:rPr>
          <w:b/>
          <w:sz w:val="24"/>
          <w:szCs w:val="24"/>
        </w:rPr>
        <w:t>Input parameters</w:t>
      </w:r>
    </w:p>
    <w:p w:rsidR="00EC79FC" w:rsidRPr="004D018D" w:rsidRDefault="00F11BA6" w:rsidP="00EC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D018D">
        <w:rPr>
          <w:sz w:val="24"/>
          <w:szCs w:val="24"/>
        </w:rPr>
        <w:t>@sub</w:t>
      </w:r>
      <w:r w:rsidR="00EC79FC" w:rsidRPr="004D018D">
        <w:rPr>
          <w:sz w:val="24"/>
          <w:szCs w:val="24"/>
        </w:rPr>
        <w:t>form_id</w:t>
      </w:r>
      <w:r w:rsidRPr="004D018D">
        <w:rPr>
          <w:sz w:val="24"/>
          <w:szCs w:val="24"/>
        </w:rPr>
        <w:t xml:space="preserve"> int</w:t>
      </w:r>
    </w:p>
    <w:p w:rsidR="00EC79FC" w:rsidRPr="004D018D" w:rsidRDefault="00F11BA6" w:rsidP="00EC75A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D018D">
        <w:rPr>
          <w:sz w:val="24"/>
          <w:szCs w:val="24"/>
        </w:rPr>
        <w:t>@sub</w:t>
      </w:r>
      <w:r w:rsidR="00EC79FC" w:rsidRPr="004D018D">
        <w:rPr>
          <w:sz w:val="24"/>
          <w:szCs w:val="24"/>
        </w:rPr>
        <w:t>form_name</w:t>
      </w:r>
      <w:r w:rsidRPr="004D018D">
        <w:rPr>
          <w:sz w:val="24"/>
          <w:szCs w:val="24"/>
        </w:rPr>
        <w:t xml:space="preserve"> varchar(100)</w:t>
      </w:r>
    </w:p>
    <w:p w:rsidR="00F11BA6" w:rsidRPr="004D018D" w:rsidRDefault="00F11BA6" w:rsidP="00EC79FC">
      <w:pPr>
        <w:pStyle w:val="ListParagraph"/>
        <w:rPr>
          <w:sz w:val="24"/>
          <w:szCs w:val="24"/>
        </w:rPr>
      </w:pPr>
    </w:p>
    <w:p w:rsidR="00F11915" w:rsidRPr="004D018D" w:rsidRDefault="002F3F41" w:rsidP="00F1191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018D">
        <w:rPr>
          <w:sz w:val="24"/>
          <w:szCs w:val="24"/>
        </w:rPr>
        <w:t>When a sub form is inserted and ‘is reportable’ is enabled from its field settings</w:t>
      </w:r>
      <w:r w:rsidR="00EC75A6" w:rsidRPr="004D018D">
        <w:rPr>
          <w:sz w:val="24"/>
          <w:szCs w:val="24"/>
        </w:rPr>
        <w:t>, This sp is called and that subform_id and name is passed as input parameters.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</w:p>
    <w:p w:rsidR="00EC75A6" w:rsidRPr="004D018D" w:rsidRDefault="00F11BA6" w:rsidP="00EC75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018D">
        <w:rPr>
          <w:sz w:val="24"/>
          <w:szCs w:val="24"/>
        </w:rPr>
        <w:t>From forms table ,we’ll fetch the definition_xml for the subform_id specified.We’ll create a table with name</w:t>
      </w:r>
      <w:r w:rsidR="00EC75A6" w:rsidRPr="004D018D">
        <w:rPr>
          <w:sz w:val="24"/>
          <w:szCs w:val="24"/>
        </w:rPr>
        <w:t xml:space="preserve"> </w:t>
      </w:r>
      <w:r w:rsidR="00485718" w:rsidRPr="004D018D">
        <w:rPr>
          <w:sz w:val="24"/>
          <w:szCs w:val="24"/>
        </w:rPr>
        <w:t>as something like ‘RptTbl_subformname_id’</w:t>
      </w:r>
      <w:r w:rsidR="00EC75A6" w:rsidRPr="004D018D">
        <w:rPr>
          <w:sz w:val="24"/>
          <w:szCs w:val="24"/>
        </w:rPr>
        <w:t>a</w:t>
      </w:r>
      <w:r w:rsidRPr="004D018D">
        <w:rPr>
          <w:sz w:val="24"/>
          <w:szCs w:val="24"/>
        </w:rPr>
        <w:t xml:space="preserve">nd </w:t>
      </w:r>
      <w:r w:rsidR="00EC75A6" w:rsidRPr="004D018D">
        <w:rPr>
          <w:sz w:val="24"/>
          <w:szCs w:val="24"/>
        </w:rPr>
        <w:t>column names</w:t>
      </w:r>
      <w:r w:rsidRPr="004D018D">
        <w:rPr>
          <w:sz w:val="24"/>
          <w:szCs w:val="24"/>
        </w:rPr>
        <w:t xml:space="preserve"> as each fieldname defined in the </w:t>
      </w:r>
      <w:r w:rsidRPr="004D018D">
        <w:rPr>
          <w:sz w:val="24"/>
          <w:szCs w:val="24"/>
        </w:rPr>
        <w:t>definition_xml</w:t>
      </w:r>
      <w:r w:rsidR="00EC75A6" w:rsidRPr="004D018D">
        <w:rPr>
          <w:sz w:val="24"/>
          <w:szCs w:val="24"/>
        </w:rPr>
        <w:t>.</w:t>
      </w:r>
    </w:p>
    <w:p w:rsidR="00485718" w:rsidRPr="004D018D" w:rsidRDefault="00485718" w:rsidP="00485718">
      <w:pPr>
        <w:pStyle w:val="ListParagraph"/>
        <w:ind w:left="1440"/>
        <w:rPr>
          <w:sz w:val="24"/>
          <w:szCs w:val="24"/>
        </w:rPr>
      </w:pPr>
      <w:r w:rsidRPr="004D018D">
        <w:rPr>
          <w:sz w:val="24"/>
          <w:szCs w:val="24"/>
        </w:rPr>
        <w:t>The created table will have these additional columns-</w:t>
      </w:r>
    </w:p>
    <w:p w:rsidR="00485718" w:rsidRPr="004D018D" w:rsidRDefault="00485718" w:rsidP="0048571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D018D">
        <w:rPr>
          <w:sz w:val="24"/>
          <w:szCs w:val="24"/>
        </w:rPr>
        <w:t>Id</w:t>
      </w:r>
    </w:p>
    <w:p w:rsidR="00485718" w:rsidRPr="004D018D" w:rsidRDefault="00485718" w:rsidP="0048571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D018D">
        <w:rPr>
          <w:sz w:val="24"/>
          <w:szCs w:val="24"/>
        </w:rPr>
        <w:t>Form_id</w:t>
      </w:r>
    </w:p>
    <w:p w:rsidR="00485718" w:rsidRPr="004D018D" w:rsidRDefault="00485718" w:rsidP="0048571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D018D">
        <w:rPr>
          <w:sz w:val="24"/>
          <w:szCs w:val="24"/>
        </w:rPr>
        <w:t>User_id</w:t>
      </w:r>
    </w:p>
    <w:p w:rsidR="00485718" w:rsidRPr="004D018D" w:rsidRDefault="00485718" w:rsidP="0048571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D018D">
        <w:rPr>
          <w:sz w:val="24"/>
          <w:szCs w:val="24"/>
        </w:rPr>
        <w:t>Connid</w:t>
      </w:r>
    </w:p>
    <w:p w:rsidR="00485718" w:rsidRPr="004D018D" w:rsidRDefault="00485718" w:rsidP="0048571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D018D">
        <w:rPr>
          <w:sz w:val="24"/>
          <w:szCs w:val="24"/>
        </w:rPr>
        <w:t>Contactid</w:t>
      </w:r>
    </w:p>
    <w:p w:rsidR="00485718" w:rsidRPr="004D018D" w:rsidRDefault="00485718" w:rsidP="0048571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D018D">
        <w:rPr>
          <w:sz w:val="24"/>
          <w:szCs w:val="24"/>
        </w:rPr>
        <w:t>Connectionid</w:t>
      </w:r>
    </w:p>
    <w:p w:rsidR="00485718" w:rsidRPr="004D018D" w:rsidRDefault="00485718" w:rsidP="0048571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D018D">
        <w:rPr>
          <w:sz w:val="24"/>
          <w:szCs w:val="24"/>
        </w:rPr>
        <w:t>CreatedBy</w:t>
      </w:r>
    </w:p>
    <w:p w:rsidR="00485718" w:rsidRPr="004D018D" w:rsidRDefault="00485718" w:rsidP="0048571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D018D">
        <w:rPr>
          <w:sz w:val="24"/>
          <w:szCs w:val="24"/>
        </w:rPr>
        <w:t>CreatedAt</w:t>
      </w:r>
    </w:p>
    <w:p w:rsidR="00EC75A6" w:rsidRPr="004D018D" w:rsidRDefault="00EC75A6" w:rsidP="00EC75A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auto"/>
          <w:sz w:val="24"/>
          <w:szCs w:val="24"/>
          <w:lang w:val="en-IN"/>
        </w:rPr>
      </w:pPr>
    </w:p>
    <w:p w:rsidR="00F11BA6" w:rsidRPr="004D018D" w:rsidRDefault="00F11BA6" w:rsidP="00EC75A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auto"/>
          <w:sz w:val="24"/>
          <w:szCs w:val="24"/>
          <w:lang w:val="en-IN"/>
        </w:rPr>
      </w:pPr>
      <w:r w:rsidRPr="004D018D">
        <w:rPr>
          <w:sz w:val="24"/>
          <w:szCs w:val="24"/>
        </w:rPr>
        <w:t xml:space="preserve">After that we’ll insert into </w:t>
      </w:r>
      <w:r w:rsidRPr="004D018D">
        <w:rPr>
          <w:rFonts w:cstheme="minorHAnsi"/>
          <w:color w:val="auto"/>
          <w:sz w:val="24"/>
          <w:szCs w:val="24"/>
          <w:highlight w:val="yellow"/>
          <w:lang w:val="en-IN"/>
        </w:rPr>
        <w:t>ReportTableMaster</w:t>
      </w:r>
      <w:r w:rsidRPr="004D018D">
        <w:rPr>
          <w:rFonts w:cstheme="minorHAnsi"/>
          <w:color w:val="auto"/>
          <w:sz w:val="24"/>
          <w:szCs w:val="24"/>
          <w:lang w:val="en-IN"/>
        </w:rPr>
        <w:t xml:space="preserve"> these things-</w:t>
      </w:r>
    </w:p>
    <w:p w:rsidR="00F11BA6" w:rsidRPr="004D018D" w:rsidRDefault="00F11BA6" w:rsidP="00EC75A6">
      <w:pPr>
        <w:pStyle w:val="ListParagraph"/>
        <w:ind w:left="1440"/>
        <w:rPr>
          <w:sz w:val="24"/>
          <w:szCs w:val="24"/>
        </w:rPr>
      </w:pPr>
      <w:r w:rsidRPr="004D018D">
        <w:rPr>
          <w:sz w:val="24"/>
          <w:szCs w:val="24"/>
        </w:rPr>
        <w:t>TableId</w:t>
      </w:r>
      <w:r w:rsidRPr="004D018D">
        <w:rPr>
          <w:sz w:val="24"/>
          <w:szCs w:val="24"/>
        </w:rPr>
        <w:tab/>
      </w:r>
      <w:r w:rsidRPr="004D018D">
        <w:rPr>
          <w:sz w:val="24"/>
          <w:szCs w:val="24"/>
        </w:rPr>
        <w:t>- Identity value</w:t>
      </w:r>
    </w:p>
    <w:p w:rsidR="00F11BA6" w:rsidRPr="004D018D" w:rsidRDefault="00F11BA6" w:rsidP="00EC75A6">
      <w:pPr>
        <w:pStyle w:val="ListParagraph"/>
        <w:ind w:left="1440"/>
        <w:rPr>
          <w:sz w:val="24"/>
          <w:szCs w:val="24"/>
        </w:rPr>
      </w:pPr>
      <w:r w:rsidRPr="004D018D">
        <w:rPr>
          <w:sz w:val="24"/>
          <w:szCs w:val="24"/>
        </w:rPr>
        <w:t>TableName</w:t>
      </w:r>
      <w:r w:rsidRPr="004D018D">
        <w:rPr>
          <w:sz w:val="24"/>
          <w:szCs w:val="24"/>
        </w:rPr>
        <w:t xml:space="preserve"> - </w:t>
      </w:r>
      <w:r w:rsidRPr="004D018D">
        <w:rPr>
          <w:sz w:val="24"/>
          <w:szCs w:val="24"/>
        </w:rPr>
        <w:t>@subform_name</w:t>
      </w:r>
    </w:p>
    <w:p w:rsidR="00F11BA6" w:rsidRPr="004D018D" w:rsidRDefault="00F11BA6" w:rsidP="00EC75A6">
      <w:pPr>
        <w:pStyle w:val="ListParagraph"/>
        <w:ind w:left="1440"/>
        <w:rPr>
          <w:sz w:val="24"/>
          <w:szCs w:val="24"/>
        </w:rPr>
      </w:pPr>
      <w:r w:rsidRPr="004D018D">
        <w:rPr>
          <w:sz w:val="24"/>
          <w:szCs w:val="24"/>
        </w:rPr>
        <w:t>TableDisplayName -</w:t>
      </w:r>
      <w:r w:rsidR="002F3F41" w:rsidRPr="004D018D">
        <w:rPr>
          <w:sz w:val="24"/>
          <w:szCs w:val="24"/>
        </w:rPr>
        <w:t xml:space="preserve"> </w:t>
      </w:r>
      <w:r w:rsidRPr="004D018D">
        <w:rPr>
          <w:sz w:val="24"/>
          <w:szCs w:val="24"/>
        </w:rPr>
        <w:t>@subform_name</w:t>
      </w:r>
    </w:p>
    <w:p w:rsidR="00485718" w:rsidRPr="004D018D" w:rsidRDefault="00F11BA6" w:rsidP="004D018D">
      <w:pPr>
        <w:pStyle w:val="ListParagraph"/>
        <w:ind w:left="1440"/>
        <w:rPr>
          <w:sz w:val="24"/>
          <w:szCs w:val="24"/>
        </w:rPr>
      </w:pPr>
      <w:r w:rsidRPr="004D018D">
        <w:rPr>
          <w:sz w:val="24"/>
          <w:szCs w:val="24"/>
        </w:rPr>
        <w:t>TableType</w:t>
      </w:r>
      <w:r w:rsidRPr="004D018D">
        <w:rPr>
          <w:sz w:val="24"/>
          <w:szCs w:val="24"/>
        </w:rPr>
        <w:t xml:space="preserve"> </w:t>
      </w:r>
      <w:r w:rsidR="002F3F41" w:rsidRPr="004D018D">
        <w:rPr>
          <w:sz w:val="24"/>
          <w:szCs w:val="24"/>
        </w:rPr>
        <w:t>–</w:t>
      </w:r>
      <w:r w:rsidRPr="004D018D">
        <w:rPr>
          <w:sz w:val="24"/>
          <w:szCs w:val="24"/>
        </w:rPr>
        <w:t xml:space="preserve"> Ancillary</w:t>
      </w:r>
      <w:r w:rsidR="004D018D">
        <w:rPr>
          <w:sz w:val="24"/>
          <w:szCs w:val="24"/>
        </w:rPr>
        <w:t xml:space="preserve"> ,</w:t>
      </w:r>
    </w:p>
    <w:p w:rsidR="00485718" w:rsidRPr="004D018D" w:rsidRDefault="004D018D" w:rsidP="00EC75A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</w:t>
      </w:r>
      <w:r w:rsidR="00485718" w:rsidRPr="004D018D">
        <w:rPr>
          <w:sz w:val="24"/>
          <w:szCs w:val="24"/>
        </w:rPr>
        <w:t xml:space="preserve">f there is no record for that subform in </w:t>
      </w:r>
      <w:r w:rsidR="00485718" w:rsidRPr="004D018D">
        <w:rPr>
          <w:rFonts w:cstheme="minorHAnsi"/>
          <w:color w:val="auto"/>
          <w:sz w:val="24"/>
          <w:szCs w:val="24"/>
          <w:highlight w:val="yellow"/>
          <w:lang w:val="en-IN"/>
        </w:rPr>
        <w:t>ReportTableMaster</w:t>
      </w:r>
      <w:r w:rsidR="00485718" w:rsidRPr="004D018D">
        <w:rPr>
          <w:rFonts w:cstheme="minorHAnsi"/>
          <w:color w:val="auto"/>
          <w:sz w:val="24"/>
          <w:szCs w:val="24"/>
          <w:lang w:val="en-IN"/>
        </w:rPr>
        <w:t>.</w:t>
      </w:r>
    </w:p>
    <w:p w:rsidR="002F3F41" w:rsidRPr="004D018D" w:rsidRDefault="002F3F41" w:rsidP="00F11BA6">
      <w:pPr>
        <w:pStyle w:val="ListParagraph"/>
        <w:rPr>
          <w:sz w:val="24"/>
          <w:szCs w:val="24"/>
        </w:rPr>
      </w:pPr>
    </w:p>
    <w:p w:rsidR="002F3F41" w:rsidRPr="004D018D" w:rsidRDefault="002F3F41" w:rsidP="00EC75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018D">
        <w:rPr>
          <w:sz w:val="24"/>
          <w:szCs w:val="24"/>
        </w:rPr>
        <w:t>Then insert</w:t>
      </w:r>
      <w:r w:rsidR="00485718" w:rsidRPr="004D018D">
        <w:rPr>
          <w:sz w:val="24"/>
          <w:szCs w:val="24"/>
        </w:rPr>
        <w:t>/update</w:t>
      </w:r>
      <w:r w:rsidRPr="004D018D">
        <w:rPr>
          <w:sz w:val="24"/>
          <w:szCs w:val="24"/>
        </w:rPr>
        <w:t xml:space="preserve"> field details into</w:t>
      </w:r>
      <w:r w:rsidR="00EC75A6" w:rsidRPr="004D018D">
        <w:rPr>
          <w:sz w:val="24"/>
          <w:szCs w:val="24"/>
        </w:rPr>
        <w:t xml:space="preserve">, </w:t>
      </w:r>
      <w:r w:rsidRPr="004D018D">
        <w:rPr>
          <w:sz w:val="24"/>
          <w:szCs w:val="24"/>
          <w:highlight w:val="yellow"/>
        </w:rPr>
        <w:t>ReportFieldM</w:t>
      </w:r>
      <w:r w:rsidRPr="004D018D">
        <w:rPr>
          <w:sz w:val="24"/>
          <w:szCs w:val="24"/>
          <w:highlight w:val="yellow"/>
        </w:rPr>
        <w:t>aster</w:t>
      </w:r>
      <w:r w:rsidR="00EC75A6" w:rsidRPr="004D018D">
        <w:rPr>
          <w:sz w:val="24"/>
          <w:szCs w:val="24"/>
        </w:rPr>
        <w:t xml:space="preserve"> and </w:t>
      </w:r>
      <w:r w:rsidRPr="004D018D">
        <w:rPr>
          <w:sz w:val="24"/>
          <w:szCs w:val="24"/>
          <w:highlight w:val="yellow"/>
        </w:rPr>
        <w:t>ReportFieldM</w:t>
      </w:r>
      <w:r w:rsidRPr="004D018D">
        <w:rPr>
          <w:sz w:val="24"/>
          <w:szCs w:val="24"/>
          <w:highlight w:val="yellow"/>
        </w:rPr>
        <w:t>asterB</w:t>
      </w:r>
      <w:r w:rsidRPr="004D018D">
        <w:rPr>
          <w:sz w:val="24"/>
          <w:szCs w:val="24"/>
          <w:highlight w:val="yellow"/>
        </w:rPr>
        <w:t>ase</w:t>
      </w:r>
      <w:r w:rsidRPr="004D018D">
        <w:rPr>
          <w:sz w:val="24"/>
          <w:szCs w:val="24"/>
        </w:rPr>
        <w:t xml:space="preserve"> tables</w:t>
      </w:r>
    </w:p>
    <w:p w:rsidR="002F3F41" w:rsidRPr="004D018D" w:rsidRDefault="002F3F41" w:rsidP="002F3F41">
      <w:pPr>
        <w:pStyle w:val="ListParagraph"/>
        <w:rPr>
          <w:sz w:val="24"/>
          <w:szCs w:val="24"/>
        </w:rPr>
      </w:pPr>
    </w:p>
    <w:p w:rsidR="002F3F41" w:rsidRPr="004D018D" w:rsidRDefault="00EC75A6" w:rsidP="00EC75A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D018D">
        <w:rPr>
          <w:sz w:val="24"/>
          <w:szCs w:val="24"/>
        </w:rPr>
        <w:t xml:space="preserve">Finally it </w:t>
      </w:r>
      <w:r w:rsidR="002F3F41" w:rsidRPr="004D018D">
        <w:rPr>
          <w:sz w:val="24"/>
          <w:szCs w:val="24"/>
        </w:rPr>
        <w:t>Insert</w:t>
      </w:r>
      <w:r w:rsidRPr="004D018D">
        <w:rPr>
          <w:sz w:val="24"/>
          <w:szCs w:val="24"/>
        </w:rPr>
        <w:t>s</w:t>
      </w:r>
      <w:r w:rsidR="002F3F41" w:rsidRPr="004D018D">
        <w:rPr>
          <w:sz w:val="24"/>
          <w:szCs w:val="24"/>
        </w:rPr>
        <w:t xml:space="preserve"> field relation details between master and ancillary tables into </w:t>
      </w:r>
      <w:r w:rsidR="002F3F41" w:rsidRPr="004D018D">
        <w:rPr>
          <w:sz w:val="24"/>
          <w:szCs w:val="24"/>
          <w:highlight w:val="yellow"/>
        </w:rPr>
        <w:t>ReportTblRelation</w:t>
      </w:r>
      <w:r w:rsidRPr="004D018D">
        <w:rPr>
          <w:sz w:val="24"/>
          <w:szCs w:val="24"/>
        </w:rPr>
        <w:t xml:space="preserve"> table.</w:t>
      </w:r>
    </w:p>
    <w:p w:rsidR="00EC75A6" w:rsidRPr="004D018D" w:rsidRDefault="00EC75A6" w:rsidP="00EC75A6">
      <w:pPr>
        <w:rPr>
          <w:sz w:val="24"/>
          <w:szCs w:val="24"/>
        </w:rPr>
      </w:pPr>
    </w:p>
    <w:p w:rsidR="00EC75A6" w:rsidRPr="004D018D" w:rsidRDefault="00EC75A6" w:rsidP="00EC75A6">
      <w:pPr>
        <w:pStyle w:val="ListParagraph"/>
        <w:rPr>
          <w:sz w:val="24"/>
          <w:szCs w:val="24"/>
        </w:rPr>
      </w:pPr>
    </w:p>
    <w:p w:rsidR="00EC75A6" w:rsidRPr="004D018D" w:rsidRDefault="00EC75A6" w:rsidP="00EC75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D018D">
        <w:rPr>
          <w:b/>
          <w:sz w:val="24"/>
          <w:szCs w:val="24"/>
        </w:rPr>
        <w:t>usp_UpdateRptSubformTbl</w:t>
      </w:r>
    </w:p>
    <w:p w:rsidR="00EC75A6" w:rsidRPr="004D018D" w:rsidRDefault="00EC75A6" w:rsidP="00EC75A6">
      <w:pPr>
        <w:pStyle w:val="ListParagraph"/>
        <w:rPr>
          <w:b/>
          <w:sz w:val="24"/>
          <w:szCs w:val="24"/>
        </w:rPr>
      </w:pPr>
    </w:p>
    <w:p w:rsidR="00EC75A6" w:rsidRPr="004D018D" w:rsidRDefault="00EC75A6" w:rsidP="00EC75A6">
      <w:pPr>
        <w:pStyle w:val="ListParagraph"/>
        <w:rPr>
          <w:b/>
          <w:sz w:val="24"/>
          <w:szCs w:val="24"/>
        </w:rPr>
      </w:pPr>
      <w:r w:rsidRPr="004D018D">
        <w:rPr>
          <w:b/>
          <w:sz w:val="24"/>
          <w:szCs w:val="24"/>
        </w:rPr>
        <w:t>Input parameters</w:t>
      </w:r>
    </w:p>
    <w:p w:rsidR="00EC75A6" w:rsidRPr="004D018D" w:rsidRDefault="00EC75A6" w:rsidP="00EC75A6">
      <w:pPr>
        <w:pStyle w:val="ListParagraph"/>
        <w:rPr>
          <w:b/>
          <w:sz w:val="24"/>
          <w:szCs w:val="24"/>
        </w:rPr>
      </w:pPr>
    </w:p>
    <w:p w:rsidR="00EC75A6" w:rsidRPr="004D018D" w:rsidRDefault="00EC75A6" w:rsidP="00EC75A6">
      <w:pPr>
        <w:pStyle w:val="ListParagraph"/>
        <w:rPr>
          <w:b/>
          <w:sz w:val="24"/>
          <w:szCs w:val="24"/>
        </w:rPr>
      </w:pPr>
      <w:r w:rsidRPr="004D018D">
        <w:rPr>
          <w:b/>
          <w:sz w:val="24"/>
          <w:szCs w:val="24"/>
        </w:rPr>
        <w:t>@xml_data xml</w:t>
      </w:r>
    </w:p>
    <w:p w:rsidR="00EC75A6" w:rsidRPr="004D018D" w:rsidRDefault="00EC75A6" w:rsidP="00EC75A6">
      <w:pPr>
        <w:pStyle w:val="ListParagraph"/>
        <w:rPr>
          <w:b/>
          <w:sz w:val="24"/>
          <w:szCs w:val="24"/>
        </w:rPr>
      </w:pPr>
    </w:p>
    <w:p w:rsidR="00EC75A6" w:rsidRPr="004D018D" w:rsidRDefault="00EC75A6" w:rsidP="00EC75A6">
      <w:pPr>
        <w:pStyle w:val="ListParagraph"/>
        <w:rPr>
          <w:sz w:val="24"/>
          <w:szCs w:val="24"/>
        </w:rPr>
      </w:pPr>
      <w:r w:rsidRPr="004D018D">
        <w:rPr>
          <w:b/>
          <w:sz w:val="24"/>
          <w:szCs w:val="24"/>
        </w:rPr>
        <w:t>Sample Format-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  <w:r w:rsidRPr="004D018D">
        <w:rPr>
          <w:sz w:val="24"/>
          <w:szCs w:val="24"/>
        </w:rPr>
        <w:t>&lt;xml&gt;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  <w:r w:rsidRPr="004D018D">
        <w:rPr>
          <w:sz w:val="24"/>
          <w:szCs w:val="24"/>
        </w:rPr>
        <w:t>&lt;txt_001&gt;</w:t>
      </w:r>
      <w:r w:rsidRPr="004D018D">
        <w:rPr>
          <w:sz w:val="24"/>
          <w:szCs w:val="24"/>
        </w:rPr>
        <w:t>Field Value 1</w:t>
      </w:r>
      <w:r w:rsidRPr="004D018D">
        <w:rPr>
          <w:sz w:val="24"/>
          <w:szCs w:val="24"/>
        </w:rPr>
        <w:t>&lt;/txt_001&gt;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  <w:r w:rsidRPr="004D018D">
        <w:rPr>
          <w:sz w:val="24"/>
          <w:szCs w:val="24"/>
        </w:rPr>
        <w:t xml:space="preserve">&lt;txt_002&gt; Field </w:t>
      </w:r>
      <w:r w:rsidRPr="004D018D">
        <w:rPr>
          <w:sz w:val="24"/>
          <w:szCs w:val="24"/>
        </w:rPr>
        <w:t>Value</w:t>
      </w:r>
      <w:r w:rsidRPr="004D018D">
        <w:rPr>
          <w:sz w:val="24"/>
          <w:szCs w:val="24"/>
        </w:rPr>
        <w:t xml:space="preserve"> 2&lt;/txt_002&gt;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  <w:r w:rsidRPr="004D018D">
        <w:rPr>
          <w:sz w:val="24"/>
          <w:szCs w:val="24"/>
        </w:rPr>
        <w:t>...</w:t>
      </w:r>
      <w:r w:rsidRPr="004D018D">
        <w:rPr>
          <w:sz w:val="24"/>
          <w:szCs w:val="24"/>
        </w:rPr>
        <w:t>...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  <w:r w:rsidRPr="004D018D">
        <w:rPr>
          <w:sz w:val="24"/>
          <w:szCs w:val="24"/>
        </w:rPr>
        <w:t>&lt;subform_field_name&gt;subform_001&lt;/subform_field_name&gt;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  <w:r w:rsidRPr="004D018D">
        <w:rPr>
          <w:sz w:val="24"/>
          <w:szCs w:val="24"/>
        </w:rPr>
        <w:t>&lt;/xml&gt;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</w:p>
    <w:p w:rsidR="00F11915" w:rsidRPr="004D018D" w:rsidRDefault="00EC75A6" w:rsidP="00F11915">
      <w:pPr>
        <w:pStyle w:val="ListParagraph"/>
        <w:rPr>
          <w:sz w:val="24"/>
          <w:szCs w:val="24"/>
        </w:rPr>
      </w:pPr>
      <w:r w:rsidRPr="004D018D">
        <w:rPr>
          <w:sz w:val="24"/>
          <w:szCs w:val="24"/>
        </w:rPr>
        <w:t xml:space="preserve">From the </w:t>
      </w:r>
      <w:r w:rsidRPr="004D018D">
        <w:rPr>
          <w:b/>
          <w:sz w:val="24"/>
          <w:szCs w:val="24"/>
        </w:rPr>
        <w:t>@xml_data</w:t>
      </w:r>
      <w:r w:rsidRPr="004D018D">
        <w:rPr>
          <w:b/>
          <w:sz w:val="24"/>
          <w:szCs w:val="24"/>
        </w:rPr>
        <w:t xml:space="preserve"> </w:t>
      </w:r>
      <w:r w:rsidRPr="004D018D">
        <w:rPr>
          <w:sz w:val="24"/>
          <w:szCs w:val="24"/>
        </w:rPr>
        <w:t xml:space="preserve">we’ll separate the field names and values, and insert/update the corresponding </w:t>
      </w:r>
      <w:r w:rsidR="00F11915" w:rsidRPr="004D018D">
        <w:rPr>
          <w:sz w:val="24"/>
          <w:szCs w:val="24"/>
        </w:rPr>
        <w:t>subform table.</w:t>
      </w:r>
    </w:p>
    <w:p w:rsidR="00EC75A6" w:rsidRPr="004D018D" w:rsidRDefault="00EC75A6" w:rsidP="00EC75A6">
      <w:pPr>
        <w:pStyle w:val="ListParagraph"/>
        <w:rPr>
          <w:sz w:val="24"/>
          <w:szCs w:val="24"/>
        </w:rPr>
      </w:pPr>
    </w:p>
    <w:p w:rsidR="00EC75A6" w:rsidRDefault="00EC75A6" w:rsidP="00EC75A6">
      <w:pPr>
        <w:pStyle w:val="ListParagraph"/>
        <w:rPr>
          <w:sz w:val="24"/>
          <w:szCs w:val="24"/>
        </w:rPr>
      </w:pPr>
    </w:p>
    <w:p w:rsidR="004D018D" w:rsidRDefault="004D018D" w:rsidP="00EC75A6">
      <w:pPr>
        <w:pStyle w:val="ListParagraph"/>
        <w:rPr>
          <w:sz w:val="24"/>
          <w:szCs w:val="24"/>
        </w:rPr>
      </w:pPr>
    </w:p>
    <w:p w:rsidR="004D018D" w:rsidRDefault="004D018D" w:rsidP="00EC75A6">
      <w:pPr>
        <w:pStyle w:val="ListParagraph"/>
        <w:rPr>
          <w:sz w:val="24"/>
          <w:szCs w:val="24"/>
        </w:rPr>
      </w:pPr>
    </w:p>
    <w:p w:rsidR="004D018D" w:rsidRDefault="004D018D" w:rsidP="00EC75A6">
      <w:pPr>
        <w:pStyle w:val="ListParagraph"/>
        <w:rPr>
          <w:sz w:val="24"/>
          <w:szCs w:val="24"/>
        </w:rPr>
      </w:pPr>
    </w:p>
    <w:p w:rsidR="004D018D" w:rsidRDefault="004D018D" w:rsidP="00EC75A6">
      <w:pPr>
        <w:pStyle w:val="ListParagraph"/>
        <w:rPr>
          <w:sz w:val="24"/>
          <w:szCs w:val="24"/>
        </w:rPr>
      </w:pPr>
    </w:p>
    <w:p w:rsidR="004D018D" w:rsidRPr="004D018D" w:rsidRDefault="004D018D" w:rsidP="00EC75A6">
      <w:pPr>
        <w:pStyle w:val="ListParagraph"/>
        <w:rPr>
          <w:sz w:val="24"/>
          <w:szCs w:val="24"/>
        </w:rPr>
      </w:pPr>
    </w:p>
    <w:p w:rsidR="00EC75A6" w:rsidRPr="004D018D" w:rsidRDefault="00EC75A6" w:rsidP="00EC75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D018D">
        <w:rPr>
          <w:b/>
          <w:sz w:val="24"/>
          <w:szCs w:val="24"/>
        </w:rPr>
        <w:lastRenderedPageBreak/>
        <w:t>usp_GetRptSubformDetails</w:t>
      </w:r>
    </w:p>
    <w:p w:rsidR="00F11915" w:rsidRPr="004D018D" w:rsidRDefault="00F11915" w:rsidP="00F11915">
      <w:pPr>
        <w:pStyle w:val="ListParagraph"/>
        <w:rPr>
          <w:b/>
          <w:sz w:val="24"/>
          <w:szCs w:val="24"/>
        </w:rPr>
      </w:pPr>
    </w:p>
    <w:p w:rsidR="00F11915" w:rsidRPr="004D018D" w:rsidRDefault="00F11915" w:rsidP="00F11915">
      <w:pPr>
        <w:pStyle w:val="ListParagraph"/>
        <w:rPr>
          <w:b/>
          <w:sz w:val="24"/>
          <w:szCs w:val="24"/>
        </w:rPr>
      </w:pPr>
      <w:r w:rsidRPr="004D018D">
        <w:rPr>
          <w:b/>
          <w:sz w:val="24"/>
          <w:szCs w:val="24"/>
        </w:rPr>
        <w:t>Input parameters</w:t>
      </w:r>
    </w:p>
    <w:p w:rsidR="00F11915" w:rsidRPr="004D018D" w:rsidRDefault="00F11915" w:rsidP="00F11915">
      <w:pPr>
        <w:pStyle w:val="ListParagraph"/>
        <w:rPr>
          <w:b/>
          <w:sz w:val="24"/>
          <w:szCs w:val="24"/>
        </w:rPr>
      </w:pPr>
    </w:p>
    <w:p w:rsidR="00F11915" w:rsidRPr="004D018D" w:rsidRDefault="00F11915" w:rsidP="00F1191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018D">
        <w:rPr>
          <w:sz w:val="24"/>
          <w:szCs w:val="24"/>
        </w:rPr>
        <w:t>@form_id</w:t>
      </w:r>
    </w:p>
    <w:p w:rsidR="00F11915" w:rsidRPr="004D018D" w:rsidRDefault="00F11915" w:rsidP="00F1191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D018D">
        <w:rPr>
          <w:sz w:val="24"/>
          <w:szCs w:val="24"/>
        </w:rPr>
        <w:t>@subform_name</w:t>
      </w:r>
    </w:p>
    <w:p w:rsidR="00F11915" w:rsidRPr="004D018D" w:rsidRDefault="00F11915" w:rsidP="00F11915">
      <w:pPr>
        <w:pStyle w:val="ListParagraph"/>
        <w:ind w:left="1440"/>
        <w:rPr>
          <w:b/>
          <w:sz w:val="24"/>
          <w:szCs w:val="24"/>
        </w:rPr>
      </w:pPr>
    </w:p>
    <w:p w:rsidR="00DE295E" w:rsidRDefault="00F11915" w:rsidP="004D018D">
      <w:pPr>
        <w:pStyle w:val="ListParagraph"/>
        <w:ind w:left="1440"/>
        <w:rPr>
          <w:sz w:val="24"/>
          <w:szCs w:val="24"/>
        </w:rPr>
      </w:pPr>
      <w:r w:rsidRPr="004D018D">
        <w:rPr>
          <w:sz w:val="24"/>
          <w:szCs w:val="24"/>
        </w:rPr>
        <w:t xml:space="preserve">Retrieval of sub form data for the corresponding </w:t>
      </w:r>
      <w:r w:rsidRPr="004D018D">
        <w:rPr>
          <w:sz w:val="24"/>
          <w:szCs w:val="24"/>
        </w:rPr>
        <w:t>@subform_name</w:t>
      </w:r>
      <w:r w:rsidRPr="004D018D">
        <w:rPr>
          <w:sz w:val="24"/>
          <w:szCs w:val="24"/>
        </w:rPr>
        <w:t xml:space="preserve"> inside the form with id </w:t>
      </w:r>
      <w:r w:rsidRPr="004D018D">
        <w:rPr>
          <w:sz w:val="24"/>
          <w:szCs w:val="24"/>
        </w:rPr>
        <w:t>@form_id</w:t>
      </w:r>
    </w:p>
    <w:p w:rsidR="004D018D" w:rsidRPr="004D018D" w:rsidRDefault="004D018D" w:rsidP="004D018D">
      <w:pPr>
        <w:pStyle w:val="ListParagraph"/>
        <w:ind w:left="1440"/>
        <w:rPr>
          <w:sz w:val="24"/>
          <w:szCs w:val="24"/>
        </w:rPr>
      </w:pPr>
    </w:p>
    <w:p w:rsidR="00DE295E" w:rsidRPr="004D018D" w:rsidRDefault="00E16782">
      <w:pPr>
        <w:pStyle w:val="Heading1"/>
        <w:rPr>
          <w:sz w:val="24"/>
          <w:szCs w:val="24"/>
        </w:rPr>
      </w:pPr>
      <w:bookmarkStart w:id="0" w:name="_GoBack"/>
      <w:bookmarkEnd w:id="0"/>
      <w:r w:rsidRPr="004D018D">
        <w:rPr>
          <w:sz w:val="24"/>
          <w:szCs w:val="24"/>
        </w:rPr>
        <w:t>Approval and Authority to Proceed</w:t>
      </w:r>
    </w:p>
    <w:p w:rsidR="00DE295E" w:rsidRPr="004D018D" w:rsidRDefault="00DE295E">
      <w:pPr>
        <w:rPr>
          <w:sz w:val="24"/>
          <w:szCs w:val="24"/>
        </w:rPr>
      </w:pPr>
    </w:p>
    <w:tbl>
      <w:tblPr>
        <w:tblStyle w:val="ProjectScopeTable"/>
        <w:tblW w:w="3077" w:type="pct"/>
        <w:tblLook w:val="04A0" w:firstRow="1" w:lastRow="0" w:firstColumn="1" w:lastColumn="0" w:noHBand="0" w:noVBand="1"/>
        <w:tblDescription w:val="Stakeholders Table"/>
      </w:tblPr>
      <w:tblGrid>
        <w:gridCol w:w="3596"/>
        <w:gridCol w:w="2158"/>
      </w:tblGrid>
      <w:tr w:rsidR="00485718" w:rsidRPr="004D018D" w:rsidTr="00485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5" w:type="pct"/>
          </w:tcPr>
          <w:p w:rsidR="00485718" w:rsidRPr="004D018D" w:rsidRDefault="00485718">
            <w:pPr>
              <w:rPr>
                <w:sz w:val="24"/>
                <w:szCs w:val="24"/>
              </w:rPr>
            </w:pPr>
            <w:r w:rsidRPr="004D018D">
              <w:rPr>
                <w:sz w:val="24"/>
                <w:szCs w:val="24"/>
              </w:rPr>
              <w:t>Name</w:t>
            </w:r>
          </w:p>
        </w:tc>
        <w:tc>
          <w:tcPr>
            <w:tcW w:w="1875" w:type="pct"/>
          </w:tcPr>
          <w:p w:rsidR="00485718" w:rsidRPr="004D018D" w:rsidRDefault="00485718">
            <w:pPr>
              <w:rPr>
                <w:sz w:val="24"/>
                <w:szCs w:val="24"/>
              </w:rPr>
            </w:pPr>
            <w:r w:rsidRPr="004D018D">
              <w:rPr>
                <w:sz w:val="24"/>
                <w:szCs w:val="24"/>
              </w:rPr>
              <w:t>Date</w:t>
            </w:r>
          </w:p>
        </w:tc>
      </w:tr>
      <w:tr w:rsidR="00485718" w:rsidRPr="004D018D" w:rsidTr="00485718">
        <w:tc>
          <w:tcPr>
            <w:tcW w:w="3125" w:type="pct"/>
          </w:tcPr>
          <w:p w:rsidR="00485718" w:rsidRPr="004D018D" w:rsidRDefault="00485718">
            <w:pPr>
              <w:rPr>
                <w:sz w:val="24"/>
                <w:szCs w:val="24"/>
              </w:rPr>
            </w:pPr>
          </w:p>
        </w:tc>
        <w:tc>
          <w:tcPr>
            <w:tcW w:w="1875" w:type="pct"/>
          </w:tcPr>
          <w:p w:rsidR="00485718" w:rsidRPr="004D018D" w:rsidRDefault="00485718">
            <w:pPr>
              <w:rPr>
                <w:sz w:val="24"/>
                <w:szCs w:val="24"/>
              </w:rPr>
            </w:pPr>
          </w:p>
        </w:tc>
      </w:tr>
      <w:tr w:rsidR="00485718" w:rsidRPr="004D018D" w:rsidTr="00485718">
        <w:tc>
          <w:tcPr>
            <w:tcW w:w="3125" w:type="pct"/>
          </w:tcPr>
          <w:p w:rsidR="00485718" w:rsidRPr="004D018D" w:rsidRDefault="00485718">
            <w:pPr>
              <w:rPr>
                <w:sz w:val="24"/>
                <w:szCs w:val="24"/>
              </w:rPr>
            </w:pPr>
          </w:p>
        </w:tc>
        <w:tc>
          <w:tcPr>
            <w:tcW w:w="1875" w:type="pct"/>
          </w:tcPr>
          <w:p w:rsidR="00485718" w:rsidRPr="004D018D" w:rsidRDefault="00485718">
            <w:pPr>
              <w:rPr>
                <w:sz w:val="24"/>
                <w:szCs w:val="24"/>
              </w:rPr>
            </w:pPr>
          </w:p>
        </w:tc>
      </w:tr>
      <w:tr w:rsidR="00485718" w:rsidRPr="004D018D" w:rsidTr="00485718">
        <w:tc>
          <w:tcPr>
            <w:tcW w:w="3125" w:type="pct"/>
          </w:tcPr>
          <w:p w:rsidR="00485718" w:rsidRPr="004D018D" w:rsidRDefault="00485718">
            <w:pPr>
              <w:rPr>
                <w:sz w:val="24"/>
                <w:szCs w:val="24"/>
              </w:rPr>
            </w:pPr>
          </w:p>
        </w:tc>
        <w:tc>
          <w:tcPr>
            <w:tcW w:w="1875" w:type="pct"/>
          </w:tcPr>
          <w:p w:rsidR="00485718" w:rsidRPr="004D018D" w:rsidRDefault="00485718">
            <w:pPr>
              <w:rPr>
                <w:sz w:val="24"/>
                <w:szCs w:val="24"/>
              </w:rPr>
            </w:pPr>
          </w:p>
        </w:tc>
      </w:tr>
    </w:tbl>
    <w:p w:rsidR="00DE295E" w:rsidRPr="004D018D" w:rsidRDefault="00DE295E">
      <w:pPr>
        <w:rPr>
          <w:sz w:val="24"/>
          <w:szCs w:val="24"/>
        </w:rPr>
      </w:pPr>
    </w:p>
    <w:tbl>
      <w:tblPr>
        <w:tblW w:w="265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97"/>
        <w:gridCol w:w="1943"/>
        <w:gridCol w:w="175"/>
        <w:gridCol w:w="1078"/>
        <w:gridCol w:w="575"/>
      </w:tblGrid>
      <w:tr w:rsidR="004D018D" w:rsidRPr="004D018D" w:rsidTr="004D018D">
        <w:trPr>
          <w:trHeight w:val="1080"/>
        </w:trPr>
        <w:tc>
          <w:tcPr>
            <w:tcW w:w="1204" w:type="pct"/>
            <w:tcBorders>
              <w:bottom w:val="single" w:sz="8" w:space="0" w:color="404040" w:themeColor="text1" w:themeTint="BF"/>
            </w:tcBorders>
            <w:vAlign w:val="bottom"/>
          </w:tcPr>
          <w:p w:rsidR="004D018D" w:rsidRPr="004D018D" w:rsidRDefault="004D018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956" w:type="pct"/>
            <w:tcBorders>
              <w:bottom w:val="single" w:sz="8" w:space="0" w:color="404040" w:themeColor="text1" w:themeTint="BF"/>
            </w:tcBorders>
            <w:vAlign w:val="bottom"/>
          </w:tcPr>
          <w:p w:rsidR="004D018D" w:rsidRPr="004D018D" w:rsidRDefault="004D018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76" w:type="pct"/>
            <w:vAlign w:val="bottom"/>
          </w:tcPr>
          <w:p w:rsidR="004D018D" w:rsidRPr="004D018D" w:rsidRDefault="004D018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85" w:type="pct"/>
            <w:tcBorders>
              <w:bottom w:val="single" w:sz="8" w:space="0" w:color="404040" w:themeColor="text1" w:themeTint="BF"/>
            </w:tcBorders>
            <w:vAlign w:val="bottom"/>
          </w:tcPr>
          <w:p w:rsidR="004D018D" w:rsidRPr="004D018D" w:rsidRDefault="004D018D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579" w:type="pct"/>
            <w:vAlign w:val="bottom"/>
          </w:tcPr>
          <w:p w:rsidR="004D018D" w:rsidRPr="004D018D" w:rsidRDefault="004D018D">
            <w:pPr>
              <w:pStyle w:val="NoSpacing"/>
              <w:rPr>
                <w:sz w:val="24"/>
                <w:szCs w:val="24"/>
              </w:rPr>
            </w:pPr>
          </w:p>
        </w:tc>
      </w:tr>
      <w:tr w:rsidR="004D018D" w:rsidRPr="004D018D" w:rsidTr="004D018D">
        <w:tc>
          <w:tcPr>
            <w:tcW w:w="1204" w:type="pct"/>
            <w:tcBorders>
              <w:top w:val="single" w:sz="8" w:space="0" w:color="404040" w:themeColor="text1" w:themeTint="BF"/>
            </w:tcBorders>
          </w:tcPr>
          <w:p w:rsidR="004D018D" w:rsidRPr="004D018D" w:rsidRDefault="004D018D">
            <w:pPr>
              <w:rPr>
                <w:sz w:val="24"/>
                <w:szCs w:val="24"/>
              </w:rPr>
            </w:pPr>
            <w:r w:rsidRPr="004D018D">
              <w:rPr>
                <w:sz w:val="24"/>
                <w:szCs w:val="24"/>
              </w:rPr>
              <w:t>Approved By</w:t>
            </w:r>
          </w:p>
        </w:tc>
        <w:tc>
          <w:tcPr>
            <w:tcW w:w="1956" w:type="pct"/>
            <w:tcBorders>
              <w:top w:val="single" w:sz="8" w:space="0" w:color="404040" w:themeColor="text1" w:themeTint="BF"/>
            </w:tcBorders>
          </w:tcPr>
          <w:p w:rsidR="004D018D" w:rsidRPr="004D018D" w:rsidRDefault="004D018D">
            <w:pPr>
              <w:rPr>
                <w:sz w:val="24"/>
                <w:szCs w:val="24"/>
              </w:rPr>
            </w:pPr>
          </w:p>
        </w:tc>
        <w:tc>
          <w:tcPr>
            <w:tcW w:w="176" w:type="pct"/>
          </w:tcPr>
          <w:p w:rsidR="004D018D" w:rsidRPr="004D018D" w:rsidRDefault="004D018D">
            <w:pPr>
              <w:rPr>
                <w:sz w:val="24"/>
                <w:szCs w:val="24"/>
              </w:rPr>
            </w:pPr>
          </w:p>
        </w:tc>
        <w:tc>
          <w:tcPr>
            <w:tcW w:w="1085" w:type="pct"/>
            <w:tcBorders>
              <w:top w:val="single" w:sz="8" w:space="0" w:color="404040" w:themeColor="text1" w:themeTint="BF"/>
            </w:tcBorders>
          </w:tcPr>
          <w:p w:rsidR="004D018D" w:rsidRPr="004D018D" w:rsidRDefault="004D018D">
            <w:pPr>
              <w:rPr>
                <w:sz w:val="24"/>
                <w:szCs w:val="24"/>
              </w:rPr>
            </w:pPr>
            <w:r w:rsidRPr="004D018D">
              <w:rPr>
                <w:sz w:val="24"/>
                <w:szCs w:val="24"/>
              </w:rPr>
              <w:t>Date</w:t>
            </w:r>
          </w:p>
        </w:tc>
        <w:tc>
          <w:tcPr>
            <w:tcW w:w="579" w:type="pct"/>
          </w:tcPr>
          <w:p w:rsidR="004D018D" w:rsidRPr="004D018D" w:rsidRDefault="004D018D">
            <w:pPr>
              <w:rPr>
                <w:sz w:val="24"/>
                <w:szCs w:val="24"/>
              </w:rPr>
            </w:pPr>
          </w:p>
        </w:tc>
      </w:tr>
    </w:tbl>
    <w:p w:rsidR="00DE295E" w:rsidRPr="004D018D" w:rsidRDefault="00DE295E">
      <w:pPr>
        <w:rPr>
          <w:sz w:val="24"/>
          <w:szCs w:val="24"/>
        </w:rPr>
      </w:pPr>
    </w:p>
    <w:sectPr w:rsidR="00DE295E" w:rsidRPr="004D018D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782" w:rsidRDefault="00E16782">
      <w:pPr>
        <w:spacing w:after="0" w:line="240" w:lineRule="auto"/>
      </w:pPr>
      <w:r>
        <w:separator/>
      </w:r>
    </w:p>
  </w:endnote>
  <w:endnote w:type="continuationSeparator" w:id="0">
    <w:p w:rsidR="00E16782" w:rsidRDefault="00E1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782" w:rsidRDefault="00E16782">
      <w:pPr>
        <w:spacing w:after="0" w:line="240" w:lineRule="auto"/>
      </w:pPr>
      <w:r>
        <w:separator/>
      </w:r>
    </w:p>
  </w:footnote>
  <w:footnote w:type="continuationSeparator" w:id="0">
    <w:p w:rsidR="00E16782" w:rsidRDefault="00E1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95E" w:rsidRDefault="00E1678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E295E" w:rsidRDefault="00E1678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925F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DE295E" w:rsidRDefault="00E16782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925F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3EA"/>
    <w:multiLevelType w:val="hybridMultilevel"/>
    <w:tmpl w:val="0B145C44"/>
    <w:lvl w:ilvl="0" w:tplc="9530D3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3200"/>
    <w:multiLevelType w:val="hybridMultilevel"/>
    <w:tmpl w:val="BEB261A0"/>
    <w:lvl w:ilvl="0" w:tplc="40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A3854"/>
    <w:multiLevelType w:val="hybridMultilevel"/>
    <w:tmpl w:val="7A30FCA4"/>
    <w:lvl w:ilvl="0" w:tplc="40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1572F7"/>
    <w:multiLevelType w:val="hybridMultilevel"/>
    <w:tmpl w:val="9B9070A2"/>
    <w:lvl w:ilvl="0" w:tplc="40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7F4FF1"/>
    <w:multiLevelType w:val="hybridMultilevel"/>
    <w:tmpl w:val="4544B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F93F64"/>
    <w:multiLevelType w:val="hybridMultilevel"/>
    <w:tmpl w:val="531E169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6EE6948"/>
    <w:multiLevelType w:val="hybridMultilevel"/>
    <w:tmpl w:val="641AC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F0689"/>
    <w:multiLevelType w:val="hybridMultilevel"/>
    <w:tmpl w:val="356854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C53B0C"/>
    <w:multiLevelType w:val="hybridMultilevel"/>
    <w:tmpl w:val="F85C8AD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030F0C"/>
    <w:multiLevelType w:val="hybridMultilevel"/>
    <w:tmpl w:val="CC4876D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12"/>
  </w:num>
  <w:num w:numId="9">
    <w:abstractNumId w:val="2"/>
    <w:lvlOverride w:ilvl="0">
      <w:startOverride w:val="2"/>
    </w:lvlOverride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9CA"/>
    <w:rsid w:val="001925F6"/>
    <w:rsid w:val="002F3F41"/>
    <w:rsid w:val="003679CA"/>
    <w:rsid w:val="00485718"/>
    <w:rsid w:val="004D018D"/>
    <w:rsid w:val="00540FEC"/>
    <w:rsid w:val="00DE295E"/>
    <w:rsid w:val="00E16782"/>
    <w:rsid w:val="00EC75A6"/>
    <w:rsid w:val="00EC79FC"/>
    <w:rsid w:val="00F11915"/>
    <w:rsid w:val="00F1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6E4C96-F657-4C49-A0F3-24855A760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ListParagraph">
    <w:name w:val="List Paragraph"/>
    <w:basedOn w:val="Normal"/>
    <w:uiPriority w:val="34"/>
    <w:unhideWhenUsed/>
    <w:qFormat/>
    <w:rsid w:val="00EC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0656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3FA91C842B42A392B9A8378416E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ED10-33C0-4CCF-8F60-0EE4DA937505}"/>
      </w:docPartPr>
      <w:docPartBody>
        <w:p w:rsidR="00000000" w:rsidRDefault="007D0180">
          <w:pPr>
            <w:pStyle w:val="E63FA91C842B42A392B9A8378416EDA8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80"/>
    <w:rsid w:val="007D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D405CE653F45C29EBBFFE4E8053454">
    <w:name w:val="9AD405CE653F45C29EBBFFE4E8053454"/>
  </w:style>
  <w:style w:type="paragraph" w:customStyle="1" w:styleId="E63FA91C842B42A392B9A8378416EDA8">
    <w:name w:val="E63FA91C842B42A392B9A8378416EDA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2F1C852D6840ACBBACB595D6844CE3">
    <w:name w:val="732F1C852D6840ACBBACB595D6844C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95016F-2372-43DC-8FDC-CF01C8E8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103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Sebin Sequira</dc:creator>
  <cp:keywords/>
  <cp:lastModifiedBy>Sebin Sequira</cp:lastModifiedBy>
  <cp:revision>2</cp:revision>
  <dcterms:created xsi:type="dcterms:W3CDTF">2015-12-07T12:47:00Z</dcterms:created>
  <dcterms:modified xsi:type="dcterms:W3CDTF">2015-12-07T14:30:00Z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